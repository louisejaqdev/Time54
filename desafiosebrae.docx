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9DF" w:rsidRDefault="00C14B77">
      <w:pPr>
        <w:pStyle w:val="Ttulo1"/>
      </w:pPr>
      <w:r>
        <w:rPr>
          <w:rFonts w:ascii="Century Gothic" w:eastAsia="+mn-ea" w:hAnsi="Century Gothic" w:cs="+mn-cs"/>
          <w:noProof/>
          <w:color w:val="000000"/>
          <w:kern w:val="24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77913DF6">
                <wp:simplePos x="0" y="0"/>
                <mc:AlternateContent>
                  <mc:Choice Requires="wp14">
                    <wp:positionH relativeFrom="margin">
                      <wp14:pctPosHOffset>67000</wp14:pctPosHOffset>
                    </wp:positionH>
                  </mc:Choice>
                  <mc:Fallback>
                    <wp:positionH relativeFrom="page">
                      <wp:posOffset>4838700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15000</wp14:pctPosVOffset>
                    </wp:positionV>
                  </mc:Choice>
                  <mc:Fallback>
                    <wp:positionV relativeFrom="page">
                      <wp:posOffset>2113915</wp:posOffset>
                    </wp:positionV>
                  </mc:Fallback>
                </mc:AlternateContent>
                <wp:extent cx="2106295" cy="7202170"/>
                <wp:effectExtent l="0" t="0" r="5715" b="7620"/>
                <wp:wrapSquare wrapText="bothSides"/>
                <wp:docPr id="6" name="Barra Later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72021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70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9DF" w:rsidRDefault="00B663FE">
                            <w:pPr>
                              <w:spacing w:before="240" w:after="240" w:line="240" w:lineRule="auto"/>
                              <w:ind w:left="274" w:right="346" w:firstLine="0"/>
                              <w:rPr>
                                <w:rFonts w:ascii="Book Antiqua" w:eastAsia="+mn-ea" w:hAnsi="Book Antiqua" w:cs="+mn-cs"/>
                                <w:caps/>
                                <w:color w:val="564B3C" w:themeColor="text2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eastAsia="+mn-ea" w:hAnsi="Book Antiqua" w:cs="+mn-cs"/>
                                <w:caps/>
                                <w:color w:val="564B3C" w:themeColor="text2"/>
                                <w:kern w:val="24"/>
                                <w:sz w:val="24"/>
                                <w:szCs w:val="24"/>
                              </w:rPr>
                              <w:t>pROTÓTIPO DO APLICATIVO</w:t>
                            </w:r>
                          </w:p>
                          <w:p w:rsidR="00B663FE" w:rsidRDefault="00B663FE" w:rsidP="000E0C05">
                            <w:pPr>
                              <w:spacing w:line="360" w:lineRule="auto"/>
                              <w:ind w:left="274" w:right="346" w:firstLine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663FE" w:rsidRDefault="000E0C05" w:rsidP="000E0C05">
                            <w:pPr>
                              <w:spacing w:line="360" w:lineRule="auto"/>
                              <w:ind w:left="274" w:right="346" w:firstLine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663FE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LOGIN </w:t>
                            </w:r>
                            <w:proofErr w:type="gramStart"/>
                            <w:r w:rsidRPr="00B663FE">
                              <w:rPr>
                                <w:color w:val="000000"/>
                                <w:sz w:val="16"/>
                                <w:szCs w:val="16"/>
                              </w:rPr>
                              <w:t>CLIENTE  ATIVIDADES</w:t>
                            </w:r>
                            <w:proofErr w:type="gramEnd"/>
                            <w:r w:rsidRPr="00B663FE">
                              <w:rPr>
                                <w:color w:val="000000"/>
                                <w:sz w:val="16"/>
                                <w:szCs w:val="16"/>
                              </w:rPr>
                              <w:t>/AULAS  PROFISSIONAIS DA ACADEMIA</w:t>
                            </w:r>
                          </w:p>
                          <w:p w:rsidR="00B663FE" w:rsidRDefault="00B663FE" w:rsidP="000E0C05">
                            <w:pPr>
                              <w:spacing w:line="360" w:lineRule="auto"/>
                              <w:ind w:left="274" w:right="346" w:firstLine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663FE" w:rsidRDefault="00B663FE" w:rsidP="000E0C05">
                            <w:pPr>
                              <w:spacing w:line="360" w:lineRule="auto"/>
                              <w:ind w:left="274" w:right="346" w:firstLine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663FE" w:rsidRDefault="000E0C05" w:rsidP="000E0C05">
                            <w:pPr>
                              <w:spacing w:line="360" w:lineRule="auto"/>
                              <w:ind w:left="274" w:right="346" w:firstLine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663FE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EXTRAS </w:t>
                            </w:r>
                          </w:p>
                          <w:p w:rsidR="00B663FE" w:rsidRDefault="00B663FE" w:rsidP="000E0C05">
                            <w:pPr>
                              <w:spacing w:line="360" w:lineRule="auto"/>
                              <w:ind w:left="274" w:right="346" w:firstLine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D819DF" w:rsidRPr="00B663FE" w:rsidRDefault="000E0C05" w:rsidP="000E0C05">
                            <w:pPr>
                              <w:spacing w:line="360" w:lineRule="auto"/>
                              <w:ind w:left="274" w:right="346" w:firstLine="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63FE">
                              <w:rPr>
                                <w:color w:val="000000"/>
                                <w:sz w:val="16"/>
                                <w:szCs w:val="16"/>
                              </w:rPr>
                              <w:t>OPCIONALPRODUTOSTEXTOS DE SAÚDE E ORIENTAÇÕES DE USO DE PRODUTOSPOSTS DE NOVIDADESPESQUISAS DE SATISFAÇÃO DOS USUÁRIOS RECEBIMENTO DE SUGESTÕES DE ATIVIDADES NOVASPAGAMENTO DE MENSALIDADE PELO APP</w:t>
                            </w:r>
                          </w:p>
                        </w:txbxContent>
                      </wps:txbx>
                      <wps:bodyPr wrap="square" lIns="182880" tIns="45703" rIns="182880" bIns="45703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  <wp14:sizeRelV relativeFrom="margin">
                  <wp14:pctHeight>83000</wp14:pctHeight>
                </wp14:sizeRelV>
              </wp:anchor>
            </w:drawing>
          </mc:Choice>
          <mc:Fallback>
            <w:pict>
              <v:rect id="Barra Lateral" o:spid="_x0000_s1026" style="position:absolute;margin-left:0;margin-top:0;width:165.85pt;height:567.1pt;z-index:251667456;visibility:visible;mso-wrap-style:square;mso-width-percent:330;mso-height-percent:830;mso-left-percent:670;mso-top-percent:150;mso-wrap-distance-left:9pt;mso-wrap-distance-top:0;mso-wrap-distance-right:9pt;mso-wrap-distance-bottom:0;mso-position-horizontal-relative:margin;mso-position-vertical-relative:margin;mso-width-percent:330;mso-height-percent:830;mso-left-percent:67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" fillcolor="#e1deba [1302]" strokecolor="#6b7c71 [2404]" strokeweight=".5pt">
                <v:fill opacity="46003f"/>
                <v:textbox inset="14.4pt,1.2695mm,14.4pt,1.2695mm">
                  <w:txbxContent>
                    <w:p w:rsidR="00D819DF" w:rsidRDefault="00B663FE">
                      <w:pPr>
                        <w:spacing w:before="240" w:after="240" w:line="240" w:lineRule="auto"/>
                        <w:ind w:left="274" w:right="346" w:firstLine="0"/>
                        <w:rPr>
                          <w:rFonts w:ascii="Book Antiqua" w:eastAsia="+mn-ea" w:hAnsi="Book Antiqua" w:cs="+mn-cs"/>
                          <w:caps/>
                          <w:color w:val="564B3C" w:themeColor="text2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eastAsia="+mn-ea" w:hAnsi="Book Antiqua" w:cs="+mn-cs"/>
                          <w:caps/>
                          <w:color w:val="564B3C" w:themeColor="text2"/>
                          <w:kern w:val="24"/>
                          <w:sz w:val="24"/>
                          <w:szCs w:val="24"/>
                        </w:rPr>
                        <w:t>pROTÓTIPO DO APLICATIVO</w:t>
                      </w:r>
                    </w:p>
                    <w:p w:rsidR="00B663FE" w:rsidRDefault="00B663FE" w:rsidP="000E0C05">
                      <w:pPr>
                        <w:spacing w:line="360" w:lineRule="auto"/>
                        <w:ind w:left="274" w:right="346" w:firstLine="0"/>
                        <w:rPr>
                          <w:color w:val="000000"/>
                          <w:sz w:val="16"/>
                          <w:szCs w:val="16"/>
                        </w:rPr>
                      </w:pPr>
                    </w:p>
                    <w:p w:rsidR="00B663FE" w:rsidRDefault="000E0C05" w:rsidP="000E0C05">
                      <w:pPr>
                        <w:spacing w:line="360" w:lineRule="auto"/>
                        <w:ind w:left="274" w:right="346" w:firstLine="0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B663FE">
                        <w:rPr>
                          <w:color w:val="000000"/>
                          <w:sz w:val="16"/>
                          <w:szCs w:val="16"/>
                        </w:rPr>
                        <w:t xml:space="preserve">LOGIN </w:t>
                      </w:r>
                      <w:proofErr w:type="gramStart"/>
                      <w:r w:rsidRPr="00B663FE">
                        <w:rPr>
                          <w:color w:val="000000"/>
                          <w:sz w:val="16"/>
                          <w:szCs w:val="16"/>
                        </w:rPr>
                        <w:t>CLIENTE  ATIVIDADES</w:t>
                      </w:r>
                      <w:proofErr w:type="gramEnd"/>
                      <w:r w:rsidRPr="00B663FE">
                        <w:rPr>
                          <w:color w:val="000000"/>
                          <w:sz w:val="16"/>
                          <w:szCs w:val="16"/>
                        </w:rPr>
                        <w:t>/AULAS  PROFISSIONAIS DA ACADEMIA</w:t>
                      </w:r>
                    </w:p>
                    <w:p w:rsidR="00B663FE" w:rsidRDefault="00B663FE" w:rsidP="000E0C05">
                      <w:pPr>
                        <w:spacing w:line="360" w:lineRule="auto"/>
                        <w:ind w:left="274" w:right="346" w:firstLine="0"/>
                        <w:rPr>
                          <w:color w:val="000000"/>
                          <w:sz w:val="16"/>
                          <w:szCs w:val="16"/>
                        </w:rPr>
                      </w:pPr>
                    </w:p>
                    <w:p w:rsidR="00B663FE" w:rsidRDefault="00B663FE" w:rsidP="000E0C05">
                      <w:pPr>
                        <w:spacing w:line="360" w:lineRule="auto"/>
                        <w:ind w:left="274" w:right="346" w:firstLine="0"/>
                        <w:rPr>
                          <w:color w:val="000000"/>
                          <w:sz w:val="16"/>
                          <w:szCs w:val="16"/>
                        </w:rPr>
                      </w:pPr>
                    </w:p>
                    <w:p w:rsidR="00B663FE" w:rsidRDefault="000E0C05" w:rsidP="000E0C05">
                      <w:pPr>
                        <w:spacing w:line="360" w:lineRule="auto"/>
                        <w:ind w:left="274" w:right="346" w:firstLine="0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B663FE">
                        <w:rPr>
                          <w:color w:val="000000"/>
                          <w:sz w:val="16"/>
                          <w:szCs w:val="16"/>
                        </w:rPr>
                        <w:t xml:space="preserve">EXTRAS </w:t>
                      </w:r>
                    </w:p>
                    <w:p w:rsidR="00B663FE" w:rsidRDefault="00B663FE" w:rsidP="000E0C05">
                      <w:pPr>
                        <w:spacing w:line="360" w:lineRule="auto"/>
                        <w:ind w:left="274" w:right="346" w:firstLine="0"/>
                        <w:rPr>
                          <w:color w:val="000000"/>
                          <w:sz w:val="16"/>
                          <w:szCs w:val="16"/>
                        </w:rPr>
                      </w:pPr>
                    </w:p>
                    <w:p w:rsidR="00D819DF" w:rsidRPr="00B663FE" w:rsidRDefault="000E0C05" w:rsidP="000E0C05">
                      <w:pPr>
                        <w:spacing w:line="360" w:lineRule="auto"/>
                        <w:ind w:left="274" w:right="346" w:firstLine="0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B663FE">
                        <w:rPr>
                          <w:color w:val="000000"/>
                          <w:sz w:val="16"/>
                          <w:szCs w:val="16"/>
                        </w:rPr>
                        <w:t>OPCIONALPRODUTOSTEXTOS DE SAÚDE E ORIENTAÇÕES DE USO DE PRODUTOSPOSTS DE NOVIDADESPESQUISAS DE SATISFAÇÃO DOS USUÁRIOS RECEBIMENTO DE SUGESTÕES DE ATIVIDADES NOVASPAGAMENTO DE MENSALIDADE PELO APP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784D282A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margin">
                      <wp14:pctPosVOffset>9100</wp14:pctPosVOffset>
                    </wp:positionV>
                  </mc:Choice>
                  <mc:Fallback>
                    <wp:positionV relativeFrom="page">
                      <wp:posOffset>1569085</wp:posOffset>
                    </wp:positionV>
                  </mc:Fallback>
                </mc:AlternateContent>
                <wp:extent cx="6548120" cy="383540"/>
                <wp:effectExtent l="0" t="0" r="0" b="0"/>
                <wp:wrapSquare wrapText="bothSides"/>
                <wp:docPr id="5" name="Caixa: Nome da empres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120" cy="3835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9DF" w:rsidRDefault="00D02AC8">
                            <w:pPr>
                              <w:pStyle w:val="Subttul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alias w:val="Empresa"/>
                                <w:id w:val="2039312884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437C1"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Estratégia marketing time 54</w:t>
                                </w:r>
                              </w:sdtContent>
                            </w:sdt>
                          </w:p>
                        </w:txbxContent>
                      </wps:txbx>
                      <wps:bodyPr wrap="square" lIns="91405" tIns="45703" rIns="91405" bIns="54864" rtlCol="0" anchor="b"/>
                    </wps:wsp>
                  </a:graphicData>
                </a:graphic>
                <wp14:sizeRelH relativeFrom="margin">
                  <wp14:pctWidth>102300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Caixa: Nome da empresa" o:spid="_x0000_s1027" style="position:absolute;margin-left:0;margin-top:0;width:515.6pt;height:30.2pt;z-index:251659264;visibility:visible;mso-wrap-style:square;mso-width-percent:1023;mso-height-percent:0;mso-top-percent:91;mso-wrap-distance-left:9pt;mso-wrap-distance-top:0;mso-wrap-distance-right:9pt;mso-wrap-distance-bottom:0;mso-position-horizontal:center;mso-position-horizontal-relative:margin;mso-position-vertical-relative:margin;mso-width-percent:1023;mso-height-percent:0;mso-top-percent:91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" fillcolor="#93a299 [3204]" stroked="f" strokeweight=".5pt">
                <v:textbox inset="2.53903mm,1.2695mm,2.53903mm,4.32pt">
                  <w:txbxContent>
                    <w:p w:rsidR="00D819DF" w:rsidRDefault="00C14B77">
                      <w:pPr>
                        <w:pStyle w:val="Subttulo"/>
                        <w:jc w:val="center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2"/>
                            <w:szCs w:val="22"/>
                          </w:rPr>
                          <w:alias w:val="Empresa"/>
                          <w:id w:val="203931288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5437C1"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t>Estratégia marketing time 54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editId="63BCEA6B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margin">
                      <wp14:pctPosVOffset>800</wp14:pctPosVOffset>
                    </wp:positionV>
                  </mc:Choice>
                  <mc:Fallback>
                    <wp:positionV relativeFrom="page">
                      <wp:posOffset>802640</wp:posOffset>
                    </wp:positionV>
                  </mc:Fallback>
                </mc:AlternateContent>
                <wp:extent cx="6548120" cy="1097280"/>
                <wp:effectExtent l="0" t="0" r="0" b="7620"/>
                <wp:wrapSquare wrapText="bothSides"/>
                <wp:docPr id="7" name="Caixa: Título do boletim inform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120" cy="109728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9DF" w:rsidRDefault="00D02AC8">
                            <w:pPr>
                              <w:pStyle w:val="Ttul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alias w:val="Título"/>
                                <w:id w:val="-5455555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437C1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Mega hack shawee</w:t>
                                </w:r>
                              </w:sdtContent>
                            </w:sdt>
                          </w:p>
                        </w:txbxContent>
                      </wps:txbx>
                      <wps:bodyPr wrap="square" lIns="365760" tIns="45703" rIns="365760" bIns="429768" rtlCol="0" anchor="b"/>
                    </wps:wsp>
                  </a:graphicData>
                </a:graphic>
                <wp14:sizeRelH relativeFrom="margin">
                  <wp14:pctWidth>102300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Caixa: Título do boletim informativo" o:spid="_x0000_s1028" style="position:absolute;margin-left:0;margin-top:0;width:515.6pt;height:86.4pt;z-index:251660288;visibility:visible;mso-wrap-style:square;mso-width-percent:1023;mso-height-percent:0;mso-top-percent:8;mso-wrap-distance-left:9pt;mso-wrap-distance-top:7.2pt;mso-wrap-distance-right:9pt;mso-wrap-distance-bottom:7.2pt;mso-position-horizontal:center;mso-position-horizontal-relative:margin;mso-position-vertical-relative:margin;mso-width-percent:1023;mso-height-percent:0;mso-top-percent:8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" filled="f" strokecolor="#6b7c71 [2404]" strokeweight=".5pt">
                <v:textbox inset="28.8pt,1.2695mm,28.8pt,33.84pt">
                  <w:txbxContent>
                    <w:p w:rsidR="00D819DF" w:rsidRDefault="00C14B77">
                      <w:pPr>
                        <w:pStyle w:val="Ttulo"/>
                        <w:jc w:val="center"/>
                        <w:rPr>
                          <w:color w:val="40382D" w:themeColor="text2" w:themeShade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40382D" w:themeColor="text2" w:themeShade="BF"/>
                            <w:sz w:val="36"/>
                            <w:szCs w:val="36"/>
                          </w:rPr>
                          <w:alias w:val="Título"/>
                          <w:id w:val="-5455555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>
                          <w:rPr>
                            <w:color w:val="40382D" w:themeColor="text2" w:themeShade="BF"/>
                          </w:rPr>
                        </w:sdtEndPr>
                        <w:sdtContent>
                          <w:r w:rsidR="005437C1">
                            <w:rPr>
                              <w:b/>
                              <w:bCs/>
                              <w:color w:val="40382D" w:themeColor="text2" w:themeShade="BF"/>
                              <w:sz w:val="36"/>
                              <w:szCs w:val="36"/>
                            </w:rPr>
                            <w:t>Mega hack shawee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5437C1">
        <w:t>desafio sebrae</w:t>
      </w:r>
      <w:r>
        <w:t xml:space="preserve"> </w:t>
      </w:r>
    </w:p>
    <w:p w:rsidR="00D819DF" w:rsidRDefault="005437C1">
      <w:pPr>
        <w:pStyle w:val="SubttulodaHistria"/>
        <w:sectPr w:rsidR="00D819DF">
          <w:footerReference w:type="first" r:id="rId6"/>
          <w:pgSz w:w="11907" w:h="16839"/>
          <w:pgMar w:top="1148" w:right="1050" w:bottom="1148" w:left="1050" w:header="709" w:footer="709" w:gutter="0"/>
          <w:cols w:space="720"/>
          <w:titlePg/>
          <w:docGrid w:linePitch="360"/>
        </w:sectPr>
      </w:pPr>
      <w:r>
        <w:t>Academia em casa</w:t>
      </w:r>
      <w:r w:rsidR="00C14B77">
        <w:t xml:space="preserve">  </w:t>
      </w:r>
      <w:r w:rsidR="00C14B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4DFD3CCE">
                <wp:simplePos x="0" y="0"/>
                <mc:AlternateContent>
                  <mc:Choice Requires="wp14">
                    <wp:positionH relativeFrom="margin">
                      <wp14:pctPosHOffset>15000</wp14:pctPosHOffset>
                    </wp:positionH>
                  </mc:Choice>
                  <mc:Fallback>
                    <wp:positionH relativeFrom="page">
                      <wp:posOffset>1600835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45000</wp14:pctPosVOffset>
                    </wp:positionV>
                  </mc:Choice>
                  <mc:Fallback>
                    <wp:positionV relativeFrom="page">
                      <wp:posOffset>4884420</wp:posOffset>
                    </wp:positionV>
                  </mc:Fallback>
                </mc:AlternateContent>
                <wp:extent cx="2368550" cy="1797050"/>
                <wp:effectExtent l="0" t="0" r="0" b="8382"/>
                <wp:wrapSquare wrapText="bothSides"/>
                <wp:docPr id="8" name="Citaçã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1797050"/>
                        </a:xfrm>
                        <a:prstGeom prst="bracketPair">
                          <a:avLst>
                            <a:gd name="adj" fmla="val 0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1065" w:rsidRDefault="00C91065" w:rsidP="009D096E">
                            <w:pPr>
                              <w:pStyle w:val="NomePessoal"/>
                              <w:jc w:val="both"/>
                              <w:rPr>
                                <w:rStyle w:val="Fort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Forte"/>
                                <w:sz w:val="16"/>
                                <w:szCs w:val="16"/>
                              </w:rPr>
                              <w:t>Proto-persona</w:t>
                            </w:r>
                          </w:p>
                          <w:p w:rsidR="00B663FE" w:rsidRDefault="00B663FE" w:rsidP="009D096E">
                            <w:pPr>
                              <w:pStyle w:val="NomePessoal"/>
                              <w:jc w:val="both"/>
                              <w:rPr>
                                <w:rStyle w:val="Forte"/>
                                <w:sz w:val="16"/>
                                <w:szCs w:val="16"/>
                              </w:rPr>
                            </w:pPr>
                          </w:p>
                          <w:p w:rsidR="00D819DF" w:rsidRDefault="009D096E" w:rsidP="009D096E">
                            <w:pPr>
                              <w:pStyle w:val="NomePessoal"/>
                              <w:jc w:val="both"/>
                              <w:rPr>
                                <w:rStyle w:val="Forte"/>
                                <w:sz w:val="16"/>
                                <w:szCs w:val="16"/>
                              </w:rPr>
                            </w:pPr>
                            <w:r w:rsidRPr="009D096E">
                              <w:rPr>
                                <w:rStyle w:val="Forte"/>
                                <w:sz w:val="16"/>
                                <w:szCs w:val="16"/>
                              </w:rPr>
                              <w:t>André tem entre 18 e 35 anos</w:t>
                            </w:r>
                          </w:p>
                          <w:p w:rsidR="00B663FE" w:rsidRPr="009D096E" w:rsidRDefault="00B663FE" w:rsidP="009D096E">
                            <w:pPr>
                              <w:pStyle w:val="NomePessoal"/>
                              <w:jc w:val="both"/>
                              <w:rPr>
                                <w:rStyle w:val="Forte"/>
                                <w:sz w:val="16"/>
                                <w:szCs w:val="16"/>
                              </w:rPr>
                            </w:pPr>
                          </w:p>
                          <w:p w:rsidR="009D096E" w:rsidRDefault="009D096E" w:rsidP="009D096E">
                            <w:pPr>
                              <w:pStyle w:val="NomePessoal"/>
                              <w:jc w:val="both"/>
                              <w:rPr>
                                <w:rStyle w:val="Forte"/>
                                <w:sz w:val="16"/>
                                <w:szCs w:val="16"/>
                              </w:rPr>
                            </w:pPr>
                            <w:r w:rsidRPr="009D096E">
                              <w:rPr>
                                <w:rStyle w:val="Forte"/>
                                <w:sz w:val="16"/>
                                <w:szCs w:val="16"/>
                              </w:rPr>
                              <w:t>está em quarentena (ou passa por problemas de falta de tempo para ir à academia)</w:t>
                            </w:r>
                          </w:p>
                          <w:p w:rsidR="00B663FE" w:rsidRPr="009D096E" w:rsidRDefault="00B663FE" w:rsidP="009D096E">
                            <w:pPr>
                              <w:pStyle w:val="NomePessoal"/>
                              <w:jc w:val="both"/>
                              <w:rPr>
                                <w:rStyle w:val="Forte"/>
                                <w:sz w:val="16"/>
                                <w:szCs w:val="16"/>
                              </w:rPr>
                            </w:pPr>
                          </w:p>
                          <w:p w:rsidR="009D096E" w:rsidRDefault="009D096E" w:rsidP="009D096E">
                            <w:pPr>
                              <w:pStyle w:val="NomePessoal"/>
                              <w:jc w:val="both"/>
                              <w:rPr>
                                <w:rStyle w:val="Forte"/>
                                <w:sz w:val="16"/>
                                <w:szCs w:val="16"/>
                              </w:rPr>
                            </w:pPr>
                            <w:r w:rsidRPr="009D096E">
                              <w:rPr>
                                <w:rStyle w:val="Forte"/>
                                <w:sz w:val="16"/>
                                <w:szCs w:val="16"/>
                              </w:rPr>
                              <w:t xml:space="preserve">sente falta de seguir </w:t>
                            </w:r>
                            <w:r w:rsidR="00B663FE">
                              <w:rPr>
                                <w:rStyle w:val="Forte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9D096E">
                              <w:rPr>
                                <w:rStyle w:val="Forte"/>
                                <w:sz w:val="16"/>
                                <w:szCs w:val="16"/>
                              </w:rPr>
                              <w:t>rotina de treinos</w:t>
                            </w:r>
                          </w:p>
                          <w:p w:rsidR="00B663FE" w:rsidRPr="009D096E" w:rsidRDefault="00B663FE" w:rsidP="009D096E">
                            <w:pPr>
                              <w:pStyle w:val="NomePessoal"/>
                              <w:jc w:val="both"/>
                              <w:rPr>
                                <w:rStyle w:val="Forte"/>
                                <w:sz w:val="16"/>
                                <w:szCs w:val="16"/>
                              </w:rPr>
                            </w:pPr>
                          </w:p>
                          <w:p w:rsidR="009D096E" w:rsidRDefault="009D096E" w:rsidP="009D096E">
                            <w:pPr>
                              <w:pStyle w:val="NomePessoal"/>
                              <w:jc w:val="both"/>
                              <w:rPr>
                                <w:rStyle w:val="Forte"/>
                                <w:sz w:val="16"/>
                                <w:szCs w:val="16"/>
                              </w:rPr>
                            </w:pPr>
                            <w:r w:rsidRPr="009D096E">
                              <w:rPr>
                                <w:rStyle w:val="Forte"/>
                                <w:sz w:val="16"/>
                                <w:szCs w:val="16"/>
                              </w:rPr>
                              <w:t>trabalha e estuda</w:t>
                            </w:r>
                          </w:p>
                          <w:p w:rsidR="00B663FE" w:rsidRPr="009D096E" w:rsidRDefault="00B663FE" w:rsidP="009D096E">
                            <w:pPr>
                              <w:pStyle w:val="NomePessoal"/>
                              <w:jc w:val="both"/>
                              <w:rPr>
                                <w:rStyle w:val="Forte"/>
                                <w:sz w:val="16"/>
                                <w:szCs w:val="16"/>
                              </w:rPr>
                            </w:pPr>
                          </w:p>
                          <w:p w:rsidR="009D096E" w:rsidRPr="009D096E" w:rsidRDefault="009D096E" w:rsidP="009D096E">
                            <w:pPr>
                              <w:pStyle w:val="NomePessoal"/>
                              <w:jc w:val="both"/>
                              <w:rPr>
                                <w:rStyle w:val="Forte"/>
                                <w:sz w:val="16"/>
                                <w:szCs w:val="16"/>
                              </w:rPr>
                            </w:pPr>
                            <w:r w:rsidRPr="009D096E">
                              <w:rPr>
                                <w:rStyle w:val="Forte"/>
                                <w:sz w:val="16"/>
                                <w:szCs w:val="16"/>
                              </w:rPr>
                              <w:t>tem familiaridade</w:t>
                            </w:r>
                          </w:p>
                        </w:txbxContent>
                      </wps:txbx>
                      <wps:bodyPr wrap="square" lIns="137160" tIns="137160" rIns="137160" bIns="137160" rtlCol="0">
                        <a:spAutoFit/>
                      </wps:bodyPr>
                    </wps:wsp>
                  </a:graphicData>
                </a:graphic>
                <wp14:sizeRelH relativeFrom="margin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itação" o:spid="_x0000_s1029" type="#_x0000_t185" style="position:absolute;margin-left:0;margin-top:0;width:186.5pt;height:141.5pt;z-index:251669504;visibility:visible;mso-wrap-style:square;mso-width-percent:370;mso-height-percent:0;mso-left-percent:150;mso-top-percent:450;mso-wrap-distance-left:9pt;mso-wrap-distance-top:0;mso-wrap-distance-right:9pt;mso-wrap-distance-bottom:0;mso-position-horizontal-relative:margin;mso-position-vertical-relative:margin;mso-width-percent:370;mso-height-percent:0;mso-left-percent:150;mso-top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" adj="0" filled="t" fillcolor="window" strokecolor="windowText" strokeweight="1pt">
                <v:textbox style="mso-fit-shape-to-text:t" inset="10.8pt,10.8pt,10.8pt,10.8pt">
                  <w:txbxContent>
                    <w:p w:rsidR="00C91065" w:rsidRDefault="00C91065" w:rsidP="009D096E">
                      <w:pPr>
                        <w:pStyle w:val="NomePessoal"/>
                        <w:jc w:val="both"/>
                        <w:rPr>
                          <w:rStyle w:val="Forte"/>
                          <w:color w:val="40382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rStyle w:val="Forte"/>
                          <w:color w:val="40382D" w:themeColor="text2" w:themeShade="BF"/>
                          <w:sz w:val="16"/>
                          <w:szCs w:val="16"/>
                        </w:rPr>
                        <w:t>Proto-persona</w:t>
                      </w:r>
                    </w:p>
                    <w:p w:rsidR="00B663FE" w:rsidRDefault="00B663FE" w:rsidP="009D096E">
                      <w:pPr>
                        <w:pStyle w:val="NomePessoal"/>
                        <w:jc w:val="both"/>
                        <w:rPr>
                          <w:rStyle w:val="Forte"/>
                          <w:color w:val="40382D" w:themeColor="text2" w:themeShade="BF"/>
                          <w:sz w:val="16"/>
                          <w:szCs w:val="16"/>
                        </w:rPr>
                      </w:pPr>
                    </w:p>
                    <w:p w:rsidR="00D819DF" w:rsidRDefault="009D096E" w:rsidP="009D096E">
                      <w:pPr>
                        <w:pStyle w:val="NomePessoal"/>
                        <w:jc w:val="both"/>
                        <w:rPr>
                          <w:rStyle w:val="Forte"/>
                          <w:color w:val="40382D" w:themeColor="text2" w:themeShade="BF"/>
                          <w:sz w:val="16"/>
                          <w:szCs w:val="16"/>
                        </w:rPr>
                      </w:pPr>
                      <w:r w:rsidRPr="009D096E">
                        <w:rPr>
                          <w:rStyle w:val="Forte"/>
                          <w:color w:val="40382D" w:themeColor="text2" w:themeShade="BF"/>
                          <w:sz w:val="16"/>
                          <w:szCs w:val="16"/>
                        </w:rPr>
                        <w:t>André tem entre 18 e 35 anos</w:t>
                      </w:r>
                    </w:p>
                    <w:p w:rsidR="00B663FE" w:rsidRPr="009D096E" w:rsidRDefault="00B663FE" w:rsidP="009D096E">
                      <w:pPr>
                        <w:pStyle w:val="NomePessoal"/>
                        <w:jc w:val="both"/>
                        <w:rPr>
                          <w:rStyle w:val="Forte"/>
                          <w:color w:val="40382D" w:themeColor="text2" w:themeShade="BF"/>
                          <w:sz w:val="16"/>
                          <w:szCs w:val="16"/>
                        </w:rPr>
                      </w:pPr>
                    </w:p>
                    <w:p w:rsidR="009D096E" w:rsidRDefault="009D096E" w:rsidP="009D096E">
                      <w:pPr>
                        <w:pStyle w:val="NomePessoal"/>
                        <w:jc w:val="both"/>
                        <w:rPr>
                          <w:rStyle w:val="Forte"/>
                          <w:color w:val="40382D" w:themeColor="text2" w:themeShade="BF"/>
                          <w:sz w:val="16"/>
                          <w:szCs w:val="16"/>
                        </w:rPr>
                      </w:pPr>
                      <w:r w:rsidRPr="009D096E">
                        <w:rPr>
                          <w:rStyle w:val="Forte"/>
                          <w:color w:val="40382D" w:themeColor="text2" w:themeShade="BF"/>
                          <w:sz w:val="16"/>
                          <w:szCs w:val="16"/>
                        </w:rPr>
                        <w:t>está em quarentena (ou passa por problemas de falta de tempo para ir à academia)</w:t>
                      </w:r>
                    </w:p>
                    <w:p w:rsidR="00B663FE" w:rsidRPr="009D096E" w:rsidRDefault="00B663FE" w:rsidP="009D096E">
                      <w:pPr>
                        <w:pStyle w:val="NomePessoal"/>
                        <w:jc w:val="both"/>
                        <w:rPr>
                          <w:rStyle w:val="Forte"/>
                          <w:color w:val="40382D" w:themeColor="text2" w:themeShade="BF"/>
                          <w:sz w:val="16"/>
                          <w:szCs w:val="16"/>
                        </w:rPr>
                      </w:pPr>
                    </w:p>
                    <w:p w:rsidR="009D096E" w:rsidRDefault="009D096E" w:rsidP="009D096E">
                      <w:pPr>
                        <w:pStyle w:val="NomePessoal"/>
                        <w:jc w:val="both"/>
                        <w:rPr>
                          <w:rStyle w:val="Forte"/>
                          <w:color w:val="40382D" w:themeColor="text2" w:themeShade="BF"/>
                          <w:sz w:val="16"/>
                          <w:szCs w:val="16"/>
                        </w:rPr>
                      </w:pPr>
                      <w:r w:rsidRPr="009D096E">
                        <w:rPr>
                          <w:rStyle w:val="Forte"/>
                          <w:color w:val="40382D" w:themeColor="text2" w:themeShade="BF"/>
                          <w:sz w:val="16"/>
                          <w:szCs w:val="16"/>
                        </w:rPr>
                        <w:t xml:space="preserve">sente falta de seguir </w:t>
                      </w:r>
                      <w:r w:rsidR="00B663FE">
                        <w:rPr>
                          <w:rStyle w:val="Forte"/>
                          <w:color w:val="40382D" w:themeColor="text2" w:themeShade="BF"/>
                          <w:sz w:val="16"/>
                          <w:szCs w:val="16"/>
                        </w:rPr>
                        <w:t xml:space="preserve">a </w:t>
                      </w:r>
                      <w:r w:rsidRPr="009D096E">
                        <w:rPr>
                          <w:rStyle w:val="Forte"/>
                          <w:color w:val="40382D" w:themeColor="text2" w:themeShade="BF"/>
                          <w:sz w:val="16"/>
                          <w:szCs w:val="16"/>
                        </w:rPr>
                        <w:t>rotina de treinos</w:t>
                      </w:r>
                    </w:p>
                    <w:p w:rsidR="00B663FE" w:rsidRPr="009D096E" w:rsidRDefault="00B663FE" w:rsidP="009D096E">
                      <w:pPr>
                        <w:pStyle w:val="NomePessoal"/>
                        <w:jc w:val="both"/>
                        <w:rPr>
                          <w:rStyle w:val="Forte"/>
                          <w:color w:val="40382D" w:themeColor="text2" w:themeShade="BF"/>
                          <w:sz w:val="16"/>
                          <w:szCs w:val="16"/>
                        </w:rPr>
                      </w:pPr>
                    </w:p>
                    <w:p w:rsidR="009D096E" w:rsidRDefault="009D096E" w:rsidP="009D096E">
                      <w:pPr>
                        <w:pStyle w:val="NomePessoal"/>
                        <w:jc w:val="both"/>
                        <w:rPr>
                          <w:rStyle w:val="Forte"/>
                          <w:color w:val="40382D" w:themeColor="text2" w:themeShade="BF"/>
                          <w:sz w:val="16"/>
                          <w:szCs w:val="16"/>
                        </w:rPr>
                      </w:pPr>
                      <w:r w:rsidRPr="009D096E">
                        <w:rPr>
                          <w:rStyle w:val="Forte"/>
                          <w:color w:val="40382D" w:themeColor="text2" w:themeShade="BF"/>
                          <w:sz w:val="16"/>
                          <w:szCs w:val="16"/>
                        </w:rPr>
                        <w:t>trabalha e estuda</w:t>
                      </w:r>
                    </w:p>
                    <w:p w:rsidR="00B663FE" w:rsidRPr="009D096E" w:rsidRDefault="00B663FE" w:rsidP="009D096E">
                      <w:pPr>
                        <w:pStyle w:val="NomePessoal"/>
                        <w:jc w:val="both"/>
                        <w:rPr>
                          <w:rStyle w:val="Forte"/>
                          <w:color w:val="40382D" w:themeColor="text2" w:themeShade="BF"/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</w:p>
                    <w:p w:rsidR="009D096E" w:rsidRPr="009D096E" w:rsidRDefault="009D096E" w:rsidP="009D096E">
                      <w:pPr>
                        <w:pStyle w:val="NomePessoal"/>
                        <w:jc w:val="both"/>
                        <w:rPr>
                          <w:rStyle w:val="Forte"/>
                          <w:color w:val="40382D" w:themeColor="text2" w:themeShade="BF"/>
                          <w:sz w:val="16"/>
                          <w:szCs w:val="16"/>
                        </w:rPr>
                      </w:pPr>
                      <w:r w:rsidRPr="009D096E">
                        <w:rPr>
                          <w:rStyle w:val="Forte"/>
                          <w:color w:val="40382D" w:themeColor="text2" w:themeShade="BF"/>
                          <w:sz w:val="16"/>
                          <w:szCs w:val="16"/>
                        </w:rPr>
                        <w:t>tem familiaridade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91065" w:rsidRDefault="00C91065" w:rsidP="00C91065">
      <w:pPr>
        <w:spacing w:line="0" w:lineRule="atLeast"/>
        <w:jc w:val="both"/>
      </w:pPr>
    </w:p>
    <w:p w:rsidR="00C91065" w:rsidRDefault="005437C1" w:rsidP="00C91065">
      <w:pPr>
        <w:spacing w:line="0" w:lineRule="atLeast"/>
        <w:jc w:val="both"/>
      </w:pPr>
      <w:r>
        <w:t>PROBLEMA</w:t>
      </w:r>
      <w:r w:rsidR="009D096E">
        <w:t>S</w:t>
      </w:r>
      <w:r>
        <w:t xml:space="preserve">: </w:t>
      </w:r>
    </w:p>
    <w:p w:rsidR="00C91065" w:rsidRDefault="00C91065" w:rsidP="00C91065">
      <w:pPr>
        <w:spacing w:line="0" w:lineRule="atLeast"/>
        <w:jc w:val="both"/>
      </w:pPr>
    </w:p>
    <w:p w:rsidR="00D819DF" w:rsidRDefault="00C91065" w:rsidP="00C91065">
      <w:pPr>
        <w:spacing w:line="0" w:lineRule="atLeast"/>
        <w:ind w:firstLine="0"/>
        <w:jc w:val="both"/>
      </w:pPr>
      <w:r>
        <w:t>I</w:t>
      </w:r>
      <w:r w:rsidR="005437C1">
        <w:t>nt</w:t>
      </w:r>
      <w:r>
        <w:t>errupção</w:t>
      </w:r>
      <w:r w:rsidR="005437C1">
        <w:t xml:space="preserve"> das atividades, negócios das academias.</w:t>
      </w:r>
    </w:p>
    <w:p w:rsidR="005437C1" w:rsidRDefault="005437C1" w:rsidP="00C91065">
      <w:pPr>
        <w:spacing w:line="0" w:lineRule="atLeast"/>
        <w:ind w:firstLine="0"/>
        <w:jc w:val="both"/>
      </w:pPr>
      <w:r>
        <w:t>Perda de entrada de recursos financeiros.</w:t>
      </w:r>
    </w:p>
    <w:p w:rsidR="005437C1" w:rsidRDefault="00C91065" w:rsidP="00C91065">
      <w:pPr>
        <w:spacing w:line="0" w:lineRule="atLeast"/>
        <w:ind w:firstLine="0"/>
        <w:jc w:val="both"/>
      </w:pPr>
      <w:r>
        <w:t>Serviços</w:t>
      </w:r>
      <w:r w:rsidR="005437C1">
        <w:t xml:space="preserve"> (aulas, treinos, suprimentos) parados sem venda</w:t>
      </w:r>
    </w:p>
    <w:p w:rsidR="009D096E" w:rsidRDefault="00C91065" w:rsidP="00C91065">
      <w:pPr>
        <w:spacing w:line="0" w:lineRule="atLeast"/>
        <w:ind w:firstLine="0"/>
        <w:jc w:val="both"/>
      </w:pPr>
      <w:r>
        <w:t>Clientes sem os serviços</w:t>
      </w:r>
    </w:p>
    <w:p w:rsidR="009D096E" w:rsidRDefault="009D096E" w:rsidP="00C91065">
      <w:pPr>
        <w:spacing w:line="0" w:lineRule="atLeast"/>
      </w:pPr>
    </w:p>
    <w:p w:rsidR="009D096E" w:rsidRDefault="009D096E" w:rsidP="00C91065">
      <w:pPr>
        <w:spacing w:line="0" w:lineRule="atLeast"/>
      </w:pPr>
    </w:p>
    <w:p w:rsidR="009D096E" w:rsidRDefault="009D096E" w:rsidP="00C91065">
      <w:pPr>
        <w:spacing w:line="0" w:lineRule="atLeast"/>
      </w:pPr>
    </w:p>
    <w:p w:rsidR="009D096E" w:rsidRDefault="009D096E" w:rsidP="00C91065">
      <w:pPr>
        <w:spacing w:line="0" w:lineRule="atLeast"/>
      </w:pPr>
    </w:p>
    <w:p w:rsidR="009D096E" w:rsidRDefault="009D096E" w:rsidP="00C91065">
      <w:pPr>
        <w:spacing w:line="0" w:lineRule="atLeast"/>
      </w:pPr>
    </w:p>
    <w:p w:rsidR="009D096E" w:rsidRDefault="009D096E" w:rsidP="00C91065">
      <w:pPr>
        <w:spacing w:line="0" w:lineRule="atLeast"/>
      </w:pPr>
    </w:p>
    <w:p w:rsidR="00C91065" w:rsidRDefault="009D096E" w:rsidP="00C91065">
      <w:pPr>
        <w:spacing w:line="0" w:lineRule="atLeast"/>
        <w:ind w:firstLine="0"/>
        <w:jc w:val="both"/>
      </w:pPr>
      <w:r>
        <w:t xml:space="preserve">SOLUÇÃO: </w:t>
      </w:r>
    </w:p>
    <w:p w:rsidR="00C91065" w:rsidRDefault="00C91065" w:rsidP="00C91065">
      <w:pPr>
        <w:spacing w:line="0" w:lineRule="atLeast"/>
        <w:ind w:firstLine="0"/>
        <w:jc w:val="both"/>
      </w:pPr>
    </w:p>
    <w:p w:rsidR="009D096E" w:rsidRDefault="009D096E" w:rsidP="00C91065">
      <w:pPr>
        <w:spacing w:line="0" w:lineRule="atLeast"/>
        <w:ind w:firstLine="0"/>
        <w:jc w:val="both"/>
      </w:pPr>
      <w:r>
        <w:t xml:space="preserve">Conexão produto </w:t>
      </w:r>
      <w:proofErr w:type="gramStart"/>
      <w:r>
        <w:t>e  cliente</w:t>
      </w:r>
      <w:proofErr w:type="gramEnd"/>
      <w:r>
        <w:t xml:space="preserve"> através de aplicativo da  Academia.</w:t>
      </w:r>
    </w:p>
    <w:p w:rsidR="009D096E" w:rsidRDefault="009D096E" w:rsidP="00C91065">
      <w:pPr>
        <w:spacing w:line="0" w:lineRule="atLeast"/>
        <w:ind w:firstLine="0"/>
        <w:jc w:val="both"/>
      </w:pPr>
      <w:r>
        <w:t>Web aulas e treinamentos</w:t>
      </w:r>
    </w:p>
    <w:p w:rsidR="009D096E" w:rsidRDefault="009D096E" w:rsidP="00C91065">
      <w:pPr>
        <w:spacing w:line="0" w:lineRule="atLeast"/>
        <w:ind w:firstLine="0"/>
        <w:jc w:val="both"/>
      </w:pPr>
      <w:r>
        <w:t>Cadastro de serviços</w:t>
      </w:r>
    </w:p>
    <w:p w:rsidR="009D096E" w:rsidRDefault="009D096E" w:rsidP="00C91065">
      <w:pPr>
        <w:spacing w:line="0" w:lineRule="atLeast"/>
        <w:ind w:firstLine="0"/>
        <w:jc w:val="both"/>
      </w:pPr>
      <w:r>
        <w:t>Cadastro de clientes</w:t>
      </w:r>
    </w:p>
    <w:p w:rsidR="009D096E" w:rsidRDefault="009D096E" w:rsidP="00C91065">
      <w:pPr>
        <w:spacing w:line="0" w:lineRule="atLeast"/>
        <w:ind w:firstLine="0"/>
        <w:jc w:val="both"/>
      </w:pPr>
      <w:r>
        <w:t>Cadastro de profissionais e agenda da academia</w:t>
      </w:r>
    </w:p>
    <w:p w:rsidR="009D096E" w:rsidRDefault="009D096E" w:rsidP="005437C1"/>
    <w:p w:rsidR="009D096E" w:rsidRDefault="009D096E" w:rsidP="005437C1"/>
    <w:p w:rsidR="009D096E" w:rsidRDefault="009D096E" w:rsidP="005437C1"/>
    <w:p w:rsidR="009D096E" w:rsidRDefault="009D096E" w:rsidP="005437C1">
      <w:pPr>
        <w:sectPr w:rsidR="009D096E">
          <w:headerReference w:type="default" r:id="rId7"/>
          <w:type w:val="continuous"/>
          <w:pgSz w:w="11907" w:h="16839"/>
          <w:pgMar w:top="1148" w:right="1050" w:bottom="1148" w:left="1050" w:header="709" w:footer="709" w:gutter="0"/>
          <w:cols w:num="3" w:space="720"/>
          <w:docGrid w:linePitch="360"/>
        </w:sectPr>
      </w:pPr>
    </w:p>
    <w:p w:rsidR="00D819DF" w:rsidRDefault="00D819DF"/>
    <w:p w:rsidR="00D819DF" w:rsidRDefault="00D819DF">
      <w:pPr>
        <w:pStyle w:val="Ttulo1"/>
        <w:sectPr w:rsidR="00D819DF">
          <w:type w:val="continuous"/>
          <w:pgSz w:w="11907" w:h="16839"/>
          <w:pgMar w:top="1148" w:right="1050" w:bottom="1148" w:left="1050" w:header="709" w:footer="709" w:gutter="0"/>
          <w:cols w:num="3" w:space="720"/>
          <w:docGrid w:linePitch="360"/>
        </w:sectPr>
      </w:pPr>
    </w:p>
    <w:p w:rsidR="00D819DF" w:rsidRDefault="00D819DF">
      <w:pPr>
        <w:pStyle w:val="Ttulo1"/>
      </w:pPr>
    </w:p>
    <w:p w:rsidR="00D819DF" w:rsidRDefault="00C14B77">
      <w:pPr>
        <w:pStyle w:val="SubttulodaHistria"/>
      </w:pPr>
      <w:r>
        <w:t xml:space="preserve">   </w:t>
      </w:r>
    </w:p>
    <w:p w:rsidR="00D819DF" w:rsidRDefault="00D819DF"/>
    <w:p w:rsidR="00C91065" w:rsidRDefault="00C91065"/>
    <w:p w:rsidR="00C91065" w:rsidRDefault="00C91065"/>
    <w:p w:rsidR="00C91065" w:rsidRDefault="00C91065"/>
    <w:p w:rsidR="00C91065" w:rsidRDefault="00C91065"/>
    <w:p w:rsidR="00C91065" w:rsidRDefault="00C91065"/>
    <w:p w:rsidR="00C91065" w:rsidRDefault="00C91065">
      <w:pPr>
        <w:sectPr w:rsidR="00C91065">
          <w:headerReference w:type="default" r:id="rId8"/>
          <w:type w:val="continuous"/>
          <w:pgSz w:w="11907" w:h="16839"/>
          <w:pgMar w:top="1148" w:right="1050" w:bottom="1148" w:left="1050" w:header="709" w:footer="709" w:gutter="0"/>
          <w:cols w:space="720"/>
          <w:docGrid w:linePitch="360"/>
        </w:sectPr>
      </w:pPr>
    </w:p>
    <w:sdt>
      <w:sdtPr>
        <w:id w:val="575637225"/>
        <w:placeholder>
          <w:docPart w:val="BD3EE1FCC4604AB5A327CE6813A60507"/>
        </w:placeholder>
      </w:sdtPr>
      <w:sdtEndPr/>
      <w:sdtContent>
        <w:p w:rsidR="00C91065" w:rsidRPr="00B663FE" w:rsidRDefault="00C91065" w:rsidP="000E0C05">
          <w:pPr>
            <w:jc w:val="both"/>
            <w:rPr>
              <w:b/>
              <w:sz w:val="22"/>
            </w:rPr>
          </w:pPr>
          <w:r w:rsidRPr="00B663FE">
            <w:rPr>
              <w:b/>
              <w:sz w:val="22"/>
            </w:rPr>
            <w:t>PI</w:t>
          </w:r>
          <w:r w:rsidR="00593B56">
            <w:rPr>
              <w:b/>
              <w:sz w:val="22"/>
            </w:rPr>
            <w:t>T</w:t>
          </w:r>
          <w:r w:rsidRPr="00B663FE">
            <w:rPr>
              <w:b/>
              <w:sz w:val="22"/>
            </w:rPr>
            <w:t>CH</w:t>
          </w:r>
          <w:r w:rsidR="00B663FE" w:rsidRPr="00B663FE">
            <w:rPr>
              <w:b/>
              <w:sz w:val="22"/>
            </w:rPr>
            <w:t xml:space="preserve"> APRESENTAÇÃO</w:t>
          </w:r>
        </w:p>
        <w:p w:rsidR="00C91065" w:rsidRPr="00B663FE" w:rsidRDefault="00C91065" w:rsidP="000E0C05">
          <w:pPr>
            <w:jc w:val="both"/>
            <w:rPr>
              <w:sz w:val="22"/>
            </w:rPr>
          </w:pPr>
          <w:r w:rsidRPr="00B663FE">
            <w:rPr>
              <w:sz w:val="22"/>
            </w:rPr>
            <w:t>SLIDES</w:t>
          </w:r>
        </w:p>
        <w:p w:rsidR="00C91065" w:rsidRPr="00B663FE" w:rsidRDefault="00C91065" w:rsidP="000E0C05">
          <w:pPr>
            <w:jc w:val="both"/>
            <w:rPr>
              <w:sz w:val="22"/>
            </w:rPr>
          </w:pPr>
          <w:r w:rsidRPr="00B663FE">
            <w:rPr>
              <w:sz w:val="22"/>
            </w:rPr>
            <w:t>IMAGENS</w:t>
          </w:r>
        </w:p>
        <w:p w:rsidR="00C91065" w:rsidRPr="00B663FE" w:rsidRDefault="00C91065" w:rsidP="000E0C05">
          <w:pPr>
            <w:jc w:val="both"/>
            <w:rPr>
              <w:sz w:val="22"/>
            </w:rPr>
          </w:pPr>
          <w:r w:rsidRPr="00B663FE">
            <w:rPr>
              <w:sz w:val="22"/>
            </w:rPr>
            <w:t>TEXTOS</w:t>
          </w:r>
        </w:p>
        <w:p w:rsidR="00C91065" w:rsidRPr="00B663FE" w:rsidRDefault="00C91065" w:rsidP="000E0C05">
          <w:pPr>
            <w:jc w:val="both"/>
            <w:rPr>
              <w:sz w:val="22"/>
            </w:rPr>
          </w:pPr>
          <w:r w:rsidRPr="00B663FE">
            <w:rPr>
              <w:sz w:val="22"/>
            </w:rPr>
            <w:t>VÍDEO PARA YOTUBE</w:t>
          </w:r>
        </w:p>
        <w:p w:rsidR="000E0C05" w:rsidRPr="00B663FE" w:rsidRDefault="000E0C05" w:rsidP="00C91065">
          <w:pPr>
            <w:rPr>
              <w:sz w:val="22"/>
            </w:rPr>
          </w:pPr>
        </w:p>
        <w:p w:rsidR="000E0C05" w:rsidRDefault="000E0C05" w:rsidP="00C91065"/>
        <w:p w:rsidR="000E0C05" w:rsidRDefault="000E0C05" w:rsidP="00C91065"/>
        <w:p w:rsidR="000E0C05" w:rsidRDefault="000E0C05" w:rsidP="000E0C05">
          <w:pPr>
            <w:ind w:firstLine="0"/>
            <w:jc w:val="both"/>
            <w:rPr>
              <w:b/>
              <w:sz w:val="16"/>
              <w:szCs w:val="16"/>
            </w:rPr>
          </w:pPr>
          <w:r w:rsidRPr="000E0C05">
            <w:rPr>
              <w:b/>
            </w:rPr>
            <w:t xml:space="preserve"> </w:t>
          </w:r>
          <w:r w:rsidRPr="000E0C05">
            <w:rPr>
              <w:b/>
              <w:sz w:val="16"/>
              <w:szCs w:val="16"/>
            </w:rPr>
            <w:t xml:space="preserve"> </w:t>
          </w:r>
        </w:p>
        <w:p w:rsidR="000E0C05" w:rsidRDefault="000E0C05" w:rsidP="000E0C05">
          <w:pPr>
            <w:ind w:firstLine="0"/>
            <w:jc w:val="both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 </w:t>
          </w:r>
        </w:p>
        <w:p w:rsidR="000E0C05" w:rsidRDefault="000E0C05" w:rsidP="000E0C05">
          <w:pPr>
            <w:ind w:firstLine="0"/>
            <w:jc w:val="both"/>
            <w:rPr>
              <w:sz w:val="16"/>
              <w:szCs w:val="16"/>
            </w:rPr>
          </w:pPr>
        </w:p>
        <w:p w:rsidR="000E0C05" w:rsidRPr="000E0C05" w:rsidRDefault="000E0C05" w:rsidP="000E0C05">
          <w:pPr>
            <w:ind w:firstLine="0"/>
            <w:jc w:val="both"/>
            <w:rPr>
              <w:sz w:val="16"/>
              <w:szCs w:val="16"/>
            </w:rPr>
          </w:pPr>
        </w:p>
        <w:p w:rsidR="000E0C05" w:rsidRDefault="000E0C05" w:rsidP="000E0C05">
          <w:pPr>
            <w:jc w:val="both"/>
          </w:pPr>
        </w:p>
        <w:p w:rsidR="00C91065" w:rsidRDefault="00C91065" w:rsidP="000E0C05">
          <w:pPr>
            <w:jc w:val="both"/>
          </w:pPr>
        </w:p>
        <w:p w:rsidR="00C91065" w:rsidRDefault="00C91065" w:rsidP="00C91065"/>
        <w:p w:rsidR="00D819DF" w:rsidRDefault="00D02AC8" w:rsidP="00C91065">
          <w:pPr>
            <w:sectPr w:rsidR="00D819DF">
              <w:type w:val="continuous"/>
              <w:pgSz w:w="11907" w:h="16839"/>
              <w:pgMar w:top="1148" w:right="1050" w:bottom="1148" w:left="1050" w:header="709" w:footer="709" w:gutter="0"/>
              <w:cols w:num="3" w:space="720"/>
              <w:docGrid w:linePitch="360"/>
            </w:sectPr>
          </w:pPr>
        </w:p>
      </w:sdtContent>
    </w:sdt>
    <w:p w:rsidR="00D819DF" w:rsidRDefault="00D819DF" w:rsidP="00850B62">
      <w:pPr>
        <w:ind w:firstLine="0"/>
      </w:pPr>
    </w:p>
    <w:p w:rsidR="00112DE7" w:rsidRDefault="00112DE7" w:rsidP="00850B62">
      <w:pPr>
        <w:ind w:firstLine="0"/>
      </w:pPr>
    </w:p>
    <w:p w:rsidR="00112DE7" w:rsidRDefault="00112DE7" w:rsidP="00850B62">
      <w:pPr>
        <w:ind w:firstLine="0"/>
      </w:pPr>
    </w:p>
    <w:p w:rsidR="00112DE7" w:rsidRDefault="00112DE7" w:rsidP="00850B62">
      <w:pPr>
        <w:ind w:firstLine="0"/>
      </w:pPr>
    </w:p>
    <w:p w:rsidR="00112DE7" w:rsidRDefault="00112DE7" w:rsidP="00112DE7">
      <w:pPr>
        <w:spacing w:before="240" w:after="240" w:line="240" w:lineRule="auto"/>
        <w:ind w:left="274" w:right="346" w:firstLine="0"/>
        <w:rPr>
          <w:rFonts w:ascii="Book Antiqua" w:eastAsia="+mn-ea" w:hAnsi="Book Antiqua" w:cs="+mn-cs"/>
          <w:caps/>
          <w:color w:val="564B3C" w:themeColor="text2"/>
          <w:kern w:val="24"/>
          <w:sz w:val="24"/>
          <w:szCs w:val="24"/>
        </w:rPr>
      </w:pPr>
      <w:r>
        <w:rPr>
          <w:rFonts w:ascii="Book Antiqua" w:eastAsia="+mn-ea" w:hAnsi="Book Antiqua" w:cs="+mn-cs"/>
          <w:caps/>
          <w:color w:val="564B3C" w:themeColor="text2"/>
          <w:kern w:val="24"/>
          <w:sz w:val="24"/>
          <w:szCs w:val="24"/>
        </w:rPr>
        <w:t xml:space="preserve">Imagens </w:t>
      </w:r>
      <w:r>
        <w:rPr>
          <w:rFonts w:ascii="Book Antiqua" w:eastAsia="+mn-ea" w:hAnsi="Book Antiqua" w:cs="+mn-cs"/>
          <w:caps/>
          <w:color w:val="564B3C" w:themeColor="text2"/>
          <w:kern w:val="24"/>
          <w:sz w:val="24"/>
          <w:szCs w:val="24"/>
        </w:rPr>
        <w:t>pROTÓTIPO DO APLICATIVO</w:t>
      </w:r>
    </w:p>
    <w:p w:rsidR="00112DE7" w:rsidRDefault="00112DE7" w:rsidP="00850B62">
      <w:pPr>
        <w:ind w:firstLine="0"/>
        <w:rPr>
          <w:noProof/>
        </w:rPr>
      </w:pPr>
    </w:p>
    <w:p w:rsidR="00112DE7" w:rsidRDefault="00112DE7" w:rsidP="00850B62">
      <w:pPr>
        <w:ind w:firstLine="0"/>
      </w:pPr>
      <w:r>
        <w:t xml:space="preserve">            </w:t>
      </w:r>
    </w:p>
    <w:p w:rsidR="00112DE7" w:rsidRDefault="00112DE7" w:rsidP="00850B62">
      <w:pPr>
        <w:ind w:firstLine="0"/>
      </w:pPr>
    </w:p>
    <w:p w:rsidR="00112DE7" w:rsidRDefault="00112DE7" w:rsidP="00850B62">
      <w:pPr>
        <w:ind w:firstLine="0"/>
      </w:pPr>
    </w:p>
    <w:p w:rsidR="00112DE7" w:rsidRDefault="00112DE7" w:rsidP="00850B62">
      <w:pPr>
        <w:ind w:firstLine="0"/>
      </w:pPr>
    </w:p>
    <w:p w:rsidR="00112DE7" w:rsidRDefault="00112DE7" w:rsidP="00850B62">
      <w:pPr>
        <w:ind w:firstLine="0"/>
      </w:pPr>
      <w:r>
        <w:t xml:space="preserve"> </w:t>
      </w:r>
      <w:r>
        <w:rPr>
          <w:noProof/>
        </w:rPr>
        <w:drawing>
          <wp:inline distT="0" distB="0" distL="0" distR="0" wp14:anchorId="5023B248" wp14:editId="4A1A645C">
            <wp:extent cx="2616763" cy="522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525" t="12590" r="12735" b="8239"/>
                    <a:stretch/>
                  </pic:blipFill>
                  <pic:spPr bwMode="auto">
                    <a:xfrm>
                      <a:off x="0" y="0"/>
                      <a:ext cx="2616763" cy="52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31D6F2E6" wp14:editId="1E312F42">
            <wp:extent cx="2720386" cy="54360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8524" t="11473" r="12524" b="7937"/>
                    <a:stretch/>
                  </pic:blipFill>
                  <pic:spPr bwMode="auto">
                    <a:xfrm>
                      <a:off x="0" y="0"/>
                      <a:ext cx="2720386" cy="54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2DE7" w:rsidRDefault="00112DE7" w:rsidP="00850B62">
      <w:pPr>
        <w:ind w:firstLine="0"/>
      </w:pPr>
    </w:p>
    <w:p w:rsidR="00112DE7" w:rsidRDefault="00112DE7" w:rsidP="00850B62">
      <w:pPr>
        <w:ind w:firstLine="0"/>
      </w:pPr>
    </w:p>
    <w:sectPr w:rsidR="00112DE7">
      <w:type w:val="continuous"/>
      <w:pgSz w:w="11907" w:h="16839"/>
      <w:pgMar w:top="1148" w:right="1050" w:bottom="1148" w:left="105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AC8" w:rsidRDefault="00D02AC8">
      <w:r>
        <w:separator/>
      </w:r>
    </w:p>
  </w:endnote>
  <w:endnote w:type="continuationSeparator" w:id="0">
    <w:p w:rsidR="00D02AC8" w:rsidRDefault="00D0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9DF" w:rsidRDefault="00C14B77">
    <w:pPr>
      <w:pStyle w:val="Rodap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47" name="Plfn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819DF" w:rsidRDefault="00D819D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Plfn: 1" o:spid="_x0000_s1032" style="position:absolute;left:0;text-align:left;margin-left:0;margin-top:0;width:588.75pt;height:763.5pt;z-index:-251640832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D819DF" w:rsidRDefault="00D819D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50" name="Plfn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819DF" w:rsidRDefault="00D819D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Plfn: 2" o:spid="_x0000_s1033" style="position:absolute;left:0;text-align:left;margin-left:0;margin-top:0;width:546.85pt;height:711.35pt;z-index:-251639808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D819DF" w:rsidRDefault="00D819D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editId="5248084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53" name="Plfn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819DF" w:rsidRDefault="00D819D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Plfn: 3" o:spid="_x0000_s1034" style="position:absolute;left:0;text-align:left;margin-left:0;margin-top:0;width:525.65pt;height:684pt;z-index:-251638784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D819DF" w:rsidRDefault="00D819D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18D153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9963785</wp:posOffset>
                  </wp:positionV>
                </mc:Fallback>
              </mc:AlternateContent>
              <wp:extent cx="6598920" cy="246380"/>
              <wp:effectExtent l="0" t="0" r="0" b="0"/>
              <wp:wrapSquare wrapText="bothSides"/>
              <wp:docPr id="56" name="Dat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819DF" w:rsidRDefault="00D02AC8">
                          <w:pPr>
                            <w:spacing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Data"/>
                              <w:tag w:val="Data"/>
                              <w:id w:val="778915137"/>
                              <w:placeholder>
                                <w:docPart w:val="B87561AC97BC47CC921147407EF36DE0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14B77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[Escolha a data]</w:t>
                              </w:r>
                            </w:sdtContent>
                          </w:sdt>
                          <w:r w:rsidR="00C14B77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</w:t>
                          </w: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Volume"/>
                              <w:tag w:val="Volume"/>
                              <w:id w:val="491682501"/>
                              <w:placeholder>
                                <w:docPart w:val="7814154E38F2481ABF3387D7E44E8E2D"/>
                              </w:placeholder>
                              <w:showingPlcHdr/>
                              <w:dataBinding w:xpath="/Newsletter/Volume" w:storeItemID="{0392F253-333C-4A53-9243-D24BE37970BC}"/>
                              <w:text/>
                            </w:sdtPr>
                            <w:sdtEndPr/>
                            <w:sdtContent>
                              <w:r w:rsidR="00C14B77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[Edição 1, Volume 1]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a" o:spid="_x0000_s1035" style="position:absolute;left:0;text-align:left;margin-left:0;margin-top:0;width:519.6pt;height:19.4pt;z-index:251678720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" filled="f" stroked="f" strokeweight="2pt">
              <v:textbox inset="0,0,0,0">
                <w:txbxContent>
                  <w:p w:rsidR="00D819DF" w:rsidRDefault="00C14B77">
                    <w:pPr>
                      <w:spacing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color w:val="A6A6A6" w:themeColor="background1" w:themeShade="A6"/>
                          <w:sz w:val="18"/>
                          <w:szCs w:val="18"/>
                        </w:rPr>
                        <w:alias w:val="Data"/>
                        <w:tag w:val="Data"/>
                        <w:id w:val="778915137"/>
                        <w:placeholder>
                          <w:docPart w:val="B87561AC97BC47CC921147407EF36DE0"/>
                        </w:placeholder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color w:val="A6A6A6" w:themeColor="background1" w:themeShade="A6"/>
                        </w:rPr>
                      </w:sdtEndPr>
                      <w:sdtContent>
                        <w:r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[Escolha a data]</w:t>
                        </w:r>
                      </w:sdtContent>
                    </w:sdt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</w:t>
                    </w: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Volume"/>
                        <w:tag w:val="Volume"/>
                        <w:id w:val="491682501"/>
                        <w:placeholder>
                          <w:docPart w:val="7814154E38F2481ABF3387D7E44E8E2D"/>
                        </w:placeholder>
                        <w:showingPlcHdr/>
                        <w:dataBinding w:xpath="/Newsletter/Volume" w:storeItemID="{0392F253-333C-4A53-9243-D24BE37970BC}"/>
                        <w:text/>
                      </w:sdtPr>
                      <w:sdtEndPr>
                        <w:rPr>
                          <w:color w:val="A6A6A6" w:themeColor="background1" w:themeShade="A6"/>
                        </w:rPr>
                      </w:sdtEndPr>
                      <w:sdtContent>
                        <w:r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[Edição 1, Volume 1]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AC8" w:rsidRDefault="00D02AC8">
      <w:r>
        <w:separator/>
      </w:r>
    </w:p>
  </w:footnote>
  <w:footnote w:type="continuationSeparator" w:id="0">
    <w:p w:rsidR="00D02AC8" w:rsidRDefault="00D02A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9DF" w:rsidRDefault="00C14B77">
    <w:pPr>
      <w:pStyle w:val="Cabealho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3167A1" wp14:editId="5261420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65000</wp14:pctPosVOffset>
                  </wp:positionV>
                </mc:Choice>
                <mc:Fallback>
                  <wp:positionV relativeFrom="page">
                    <wp:posOffset>473710</wp:posOffset>
                  </wp:positionV>
                </mc:Fallback>
              </mc:AlternateContent>
              <wp:extent cx="6784975" cy="73025"/>
              <wp:effectExtent l="0" t="0" r="0" b="0"/>
              <wp:wrapNone/>
              <wp:docPr id="28" name="Retâ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4975" cy="730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106000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EF4DD0" id="Retângulo 19" o:spid="_x0000_s1026" style="position:absolute;margin-left:0;margin-top:0;width:534.25pt;height:5.75pt;z-index:251672576;visibility:visible;mso-wrap-style:square;mso-width-percent:1060;mso-height-percent:0;mso-top-percent:650;mso-wrap-distance-left:9pt;mso-wrap-distance-top:0;mso-wrap-distance-right:9pt;mso-wrap-distance-bottom:0;mso-position-horizontal:center;mso-position-horizontal-relative:margin;mso-position-vertical-relative:top-margin-area;mso-width-percent:1060;mso-height-percent:0;mso-top-percent:6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" fillcolor="#93a299 [3204]" stroked="f" strokeweight=".5pt">
              <v:textbox inset="2.53903mm,1.2695mm,2.53903mm,1.2695mm"/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82F3619" wp14:editId="463B4D5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25000</wp14:pctPosVOffset>
                  </wp:positionV>
                </mc:Choice>
                <mc:Fallback>
                  <wp:positionV relativeFrom="page">
                    <wp:posOffset>182245</wp:posOffset>
                  </wp:positionV>
                </mc:Fallback>
              </mc:AlternateContent>
              <wp:extent cx="6529070" cy="337820"/>
              <wp:effectExtent l="0" t="0" r="0" b="0"/>
              <wp:wrapNone/>
              <wp:docPr id="29" name="Subtít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9070" cy="337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sdt>
                          <w:sdtPr>
                            <w:rPr>
                              <w:rFonts w:ascii="Century Gothic" w:eastAsia="+mn-ea" w:hAnsi="Century Gothic" w:cs="+mn-cs"/>
                              <w:caps/>
                              <w:color w:val="BEC7C1" w:themeColor="accent1" w:themeTint="99"/>
                              <w:spacing w:val="60"/>
                              <w:kern w:val="24"/>
                              <w:sz w:val="18"/>
                              <w:szCs w:val="18"/>
                            </w:rPr>
                            <w:id w:val="721061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D819DF" w:rsidRDefault="005437C1">
                              <w:pPr>
                                <w:jc w:val="center"/>
                                <w:rPr>
                                  <w:rFonts w:ascii="Century Gothic" w:eastAsia="+mn-ea" w:hAnsi="Century Gothic" w:cs="+mn-cs"/>
                                  <w:caps/>
                                  <w:color w:val="BEC7C1" w:themeColor="accent1" w:themeTint="99"/>
                                  <w:spacing w:val="6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eastAsia="+mn-ea" w:hAnsi="Century Gothic" w:cs="+mn-cs"/>
                                  <w:caps/>
                                  <w:color w:val="BEC7C1" w:themeColor="accent1" w:themeTint="99"/>
                                  <w:spacing w:val="60"/>
                                  <w:kern w:val="24"/>
                                  <w:sz w:val="18"/>
                                  <w:szCs w:val="18"/>
                                </w:rPr>
                                <w:t>Estratégia marketing time 54</w:t>
                              </w:r>
                            </w:p>
                          </w:sdtContent>
                        </w:sdt>
                        <w:p w:rsidR="00D819DF" w:rsidRDefault="00D819DF"/>
                      </w:txbxContent>
                    </wps:txbx>
                    <wps:bodyPr vert="horz" lIns="91405" tIns="45703" rIns="91405" bIns="45703" rtlCol="0">
                      <a:normAutofit/>
                    </wps:bodyPr>
                  </wps:wsp>
                </a:graphicData>
              </a:graphic>
              <wp14:sizeRelH relativeFrom="margin">
                <wp14:pctWidth>102000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2F3619" id="_x0000_t202" coordsize="21600,21600" o:spt="202" path="m,l,21600r21600,l21600,xe">
              <v:stroke joinstyle="miter"/>
              <v:path gradientshapeok="t" o:connecttype="rect"/>
            </v:shapetype>
            <v:shape id="Subtítulo 2" o:spid="_x0000_s1036" type="#_x0000_t202" style="position:absolute;left:0;text-align:left;margin-left:0;margin-top:0;width:514.1pt;height:26.6pt;z-index:251673600;visibility:visible;mso-wrap-style:square;mso-width-percent:1020;mso-height-percent:0;mso-top-percent:250;mso-wrap-distance-left:9pt;mso-wrap-distance-top:0;mso-wrap-distance-right:9pt;mso-wrap-distance-bottom:0;mso-position-horizontal:center;mso-position-horizontal-relative:margin;mso-position-vertical-relative:top-margin-area;mso-width-percent:1020;mso-height-percent:0;mso-top-percent:2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" filled="f" stroked="f">
              <v:path arrowok="t"/>
              <v:textbox inset="2.53903mm,1.2695mm,2.53903mm,1.2695mm">
                <w:txbxContent>
                  <w:sdt>
                    <w:sdtPr>
                      <w:rPr>
                        <w:rFonts w:ascii="Century Gothic" w:eastAsia="+mn-ea" w:hAnsi="Century Gothic" w:cs="+mn-cs"/>
                        <w:caps/>
                        <w:color w:val="BEC7C1" w:themeColor="accent1" w:themeTint="99"/>
                        <w:spacing w:val="60"/>
                        <w:kern w:val="24"/>
                        <w:sz w:val="18"/>
                        <w:szCs w:val="18"/>
                      </w:rPr>
                      <w:id w:val="721061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>
                      <w:rPr>
                        <w:color w:val="BEC7C1" w:themeColor="accent1" w:themeTint="99"/>
                      </w:rPr>
                    </w:sdtEndPr>
                    <w:sdtContent>
                      <w:p w:rsidR="00D819DF" w:rsidRDefault="005437C1">
                        <w:pPr>
                          <w:jc w:val="center"/>
                          <w:rPr>
                            <w:rFonts w:ascii="Century Gothic" w:eastAsia="+mn-ea" w:hAnsi="Century Gothic" w:cs="+mn-cs"/>
                            <w:caps/>
                            <w:color w:val="BEC7C1" w:themeColor="accent1" w:themeTint="99"/>
                            <w:spacing w:val="6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eastAsia="+mn-ea" w:hAnsi="Century Gothic" w:cs="+mn-cs"/>
                            <w:caps/>
                            <w:color w:val="BEC7C1" w:themeColor="accent1" w:themeTint="99"/>
                            <w:spacing w:val="60"/>
                            <w:kern w:val="24"/>
                            <w:sz w:val="18"/>
                            <w:szCs w:val="18"/>
                          </w:rPr>
                          <w:t>Estratégia marketing time 54</w:t>
                        </w:r>
                      </w:p>
                    </w:sdtContent>
                  </w:sdt>
                  <w:p w:rsidR="00D819DF" w:rsidRDefault="00D819DF"/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9DF" w:rsidRDefault="00C14B77" w:rsidP="00850B62">
    <w:pPr>
      <w:pStyle w:val="Cabealho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45F5BCC" wp14:editId="695187D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75000</wp14:pctPosVOffset>
                  </wp:positionV>
                </mc:Choice>
                <mc:Fallback>
                  <wp:positionV relativeFrom="page">
                    <wp:posOffset>546735</wp:posOffset>
                  </wp:positionV>
                </mc:Fallback>
              </mc:AlternateContent>
              <wp:extent cx="6784975" cy="73025"/>
              <wp:effectExtent l="0" t="0" r="0" b="0"/>
              <wp:wrapNone/>
              <wp:docPr id="19" name="Retâ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4975" cy="730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106000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3C2838" id="Retângulo 19" o:spid="_x0000_s1026" style="position:absolute;margin-left:0;margin-top:0;width:534.25pt;height:5.75pt;z-index:251664384;visibility:visible;mso-wrap-style:square;mso-width-percent:1060;mso-height-percent:0;mso-top-percent:750;mso-wrap-distance-left:9pt;mso-wrap-distance-top:0;mso-wrap-distance-right:9pt;mso-wrap-distance-bottom:0;mso-position-horizontal:center;mso-position-horizontal-relative:margin;mso-position-vertical-relative:top-margin-area;mso-width-percent:1060;mso-height-percent:0;mso-top-percent:7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" fillcolor="#93a299 [3204]" stroked="f" strokeweight=".5pt">
              <v:textbox inset="2.53903mm,1.2695mm,2.53903mm,1.2695mm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7D4F7B4" wp14:editId="402FA1D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45000</wp14:pctPosVOffset>
                  </wp:positionV>
                </mc:Choice>
                <mc:Fallback>
                  <wp:positionV relativeFrom="page">
                    <wp:posOffset>327660</wp:posOffset>
                  </wp:positionV>
                </mc:Fallback>
              </mc:AlternateContent>
              <wp:extent cx="6529070" cy="337820"/>
              <wp:effectExtent l="0" t="0" r="0" b="0"/>
              <wp:wrapNone/>
              <wp:docPr id="20" name="Subtít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9070" cy="337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sdt>
                          <w:sdtPr>
                            <w:id w:val="-2097628961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D819DF" w:rsidRDefault="005437C1">
                              <w:pPr>
                                <w:jc w:val="center"/>
                              </w:pPr>
                              <w:r>
                                <w:t>Estratégia marketing time 54</w:t>
                              </w:r>
                            </w:p>
                          </w:sdtContent>
                        </w:sdt>
                        <w:p w:rsidR="00D819DF" w:rsidRDefault="00D819DF"/>
                      </w:txbxContent>
                    </wps:txbx>
                    <wps:bodyPr vert="horz" lIns="91405" tIns="45703" rIns="91405" bIns="45703" rtlCol="0">
                      <a:normAutofit/>
                    </wps:bodyPr>
                  </wps:wsp>
                </a:graphicData>
              </a:graphic>
              <wp14:sizeRelH relativeFrom="margin">
                <wp14:pctWidth>102000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D4F7B4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0;text-align:left;margin-left:0;margin-top:0;width:514.1pt;height:26.6pt;z-index:251665408;visibility:visible;mso-wrap-style:square;mso-width-percent:1020;mso-height-percent:0;mso-top-percent:450;mso-wrap-distance-left:9pt;mso-wrap-distance-top:0;mso-wrap-distance-right:9pt;mso-wrap-distance-bottom:0;mso-position-horizontal:center;mso-position-horizontal-relative:margin;mso-position-vertical-relative:top-margin-area;mso-width-percent:1020;mso-height-percent:0;mso-top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" filled="f" stroked="f">
              <v:path arrowok="t"/>
              <v:textbox inset="2.53903mm,1.2695mm,2.53903mm,1.2695mm">
                <w:txbxContent>
                  <w:sdt>
                    <w:sdtPr>
                      <w:id w:val="-2097628961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D819DF" w:rsidRDefault="005437C1">
                        <w:pPr>
                          <w:jc w:val="center"/>
                        </w:pPr>
                        <w:r>
                          <w:t>Estratégia marketing time 54</w:t>
                        </w:r>
                      </w:p>
                    </w:sdtContent>
                  </w:sdt>
                  <w:p w:rsidR="00D819DF" w:rsidRDefault="00D819DF"/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C1"/>
    <w:rsid w:val="000E0C05"/>
    <w:rsid w:val="00112DE7"/>
    <w:rsid w:val="00275119"/>
    <w:rsid w:val="002D4475"/>
    <w:rsid w:val="005437C1"/>
    <w:rsid w:val="00593B56"/>
    <w:rsid w:val="00850B62"/>
    <w:rsid w:val="0091513A"/>
    <w:rsid w:val="009D096E"/>
    <w:rsid w:val="00B065A3"/>
    <w:rsid w:val="00B663FE"/>
    <w:rsid w:val="00C14B77"/>
    <w:rsid w:val="00C91065"/>
    <w:rsid w:val="00D00F49"/>
    <w:rsid w:val="00D02AC8"/>
    <w:rsid w:val="00D62DC8"/>
    <w:rsid w:val="00D8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D74B29B-72CA-4CF0-9A07-0B072077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324" w:lineRule="auto"/>
      <w:ind w:firstLine="288"/>
    </w:pPr>
    <w:rPr>
      <w:sz w:val="19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line="240" w:lineRule="auto"/>
      <w:ind w:firstLine="0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ind w:firstLine="288"/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NomePessoal">
    <w:name w:val="Nome Pessoal"/>
    <w:basedOn w:val="Ttulo"/>
    <w:qFormat/>
    <w:rPr>
      <w:b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line="240" w:lineRule="auto"/>
      <w:ind w:firstLine="0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character" w:styleId="Forte">
    <w:name w:val="Strong"/>
    <w:basedOn w:val="Fontepargpadro"/>
    <w:uiPriority w:val="22"/>
    <w:qFormat/>
    <w:rPr>
      <w:b/>
      <w:bCs/>
      <w14:numForm w14:val="oldStyle"/>
    </w:rPr>
  </w:style>
  <w:style w:type="character" w:styleId="nfase">
    <w:name w:val="Emphasis"/>
    <w:basedOn w:val="Fontepargpadro"/>
    <w:uiPriority w:val="20"/>
    <w:qFormat/>
    <w:rPr>
      <w:i/>
      <w:iCs/>
      <w:color w:val="564B3C" w:themeColor="text2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93A299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F543F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sz w:val="21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Pr>
      <w:sz w:val="21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SubttulodaHistria">
    <w:name w:val="Subtítulo da História"/>
    <w:basedOn w:val="Normal"/>
    <w:next w:val="Normal"/>
    <w:qFormat/>
    <w:pPr>
      <w:ind w:firstLine="0"/>
    </w:pPr>
    <w:rPr>
      <w:rFonts w:eastAsiaTheme="minorEastAsia"/>
      <w:color w:val="93A299" w:themeColor="accent1"/>
      <w:kern w:val="24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B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Apothecary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3EE1FCC4604AB5A327CE6813A605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A9685F-BACE-467C-8F97-184AA6C355A1}"/>
      </w:docPartPr>
      <w:docPartBody>
        <w:p w:rsidR="00F23D91" w:rsidRDefault="008442E6">
          <w:r>
            <w:t>Na guia Inserir, as galerias incluem itens designados para combinar com a aparência geral do documento. Você pode usar essas galerias para inserir tabelas, cabeçalhos, rodapés, listas, folhas de rosto e outros blocos de construção de documentos.</w:t>
          </w:r>
        </w:p>
        <w:p w:rsidR="00F23D91" w:rsidRDefault="008442E6">
          <w:r>
            <w:t>Você pode alterar facilmente a formatação do texto selecionado no documento escolhendo uma aparência na galeria Estilos Rápidos, na guia Página Inicial. Também é possível formatar direto o texto por meio de outros controles dessa guia. A maioria dos controles fornece a opção de usar a aparência do tema atual ou usar um formato especificado por você.</w:t>
          </w:r>
        </w:p>
        <w:p w:rsidR="001A53C9" w:rsidRDefault="008442E6">
          <w:pPr>
            <w:pStyle w:val="BD3EE1FCC4604AB5A327CE6813A60507"/>
          </w:pPr>
          <w:r>
            <w:t>Para alterar a aparência geral do documento, escolha novos elementos em Tema, na guia Layout da Página. Para alterar as aparências disponíveis na galeria Estilos Rápidos, use o comando Alterar Conjunto Atual de Estilos Rápidos. As galerias Temas e Estilos Rápidos fornecem comandos de redefinição para que você possa sempre restaurar a aparência original do documento contida no modelo atual.</w:t>
          </w:r>
        </w:p>
      </w:docPartBody>
    </w:docPart>
    <w:docPart>
      <w:docPartPr>
        <w:name w:val="B87561AC97BC47CC921147407EF36D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370B2D-4DBE-4B22-A8F1-07D87F0C2D7F}"/>
      </w:docPartPr>
      <w:docPartBody>
        <w:p w:rsidR="001A53C9" w:rsidRDefault="008442E6">
          <w:pPr>
            <w:pStyle w:val="B87561AC97BC47CC921147407EF36DE0"/>
          </w:pPr>
          <w:r>
            <w:rPr>
              <w:color w:val="A6A6A6" w:themeColor="background1" w:themeShade="A6"/>
              <w:sz w:val="18"/>
              <w:szCs w:val="18"/>
            </w:rPr>
            <w:t>[Escolha a data]</w:t>
          </w:r>
        </w:p>
      </w:docPartBody>
    </w:docPart>
    <w:docPart>
      <w:docPartPr>
        <w:name w:val="7814154E38F2481ABF3387D7E44E8E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52AE58-0A65-4CA3-9697-686992FC2196}"/>
      </w:docPartPr>
      <w:docPartBody>
        <w:p w:rsidR="001A53C9" w:rsidRDefault="008442E6">
          <w:pPr>
            <w:pStyle w:val="7814154E38F2481ABF3387D7E44E8E2D"/>
          </w:pPr>
          <w:r>
            <w:rPr>
              <w:color w:val="A6A6A6" w:themeColor="background1" w:themeShade="A6"/>
              <w:sz w:val="18"/>
              <w:szCs w:val="18"/>
            </w:rPr>
            <w:t>[Edição 1, Volume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E6"/>
    <w:rsid w:val="001A53C9"/>
    <w:rsid w:val="003E7BF6"/>
    <w:rsid w:val="00815E3E"/>
    <w:rsid w:val="008442E6"/>
    <w:rsid w:val="00A01295"/>
    <w:rsid w:val="00CE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E40936AC5A48B69613AB522B0C00BB">
    <w:name w:val="E9E40936AC5A48B69613AB522B0C00BB"/>
  </w:style>
  <w:style w:type="paragraph" w:customStyle="1" w:styleId="CF63752DC1AC4C139183A131419E3D5E">
    <w:name w:val="CF63752DC1AC4C139183A131419E3D5E"/>
  </w:style>
  <w:style w:type="paragraph" w:customStyle="1" w:styleId="205BB0635AF94F2080516D378365A114">
    <w:name w:val="205BB0635AF94F2080516D378365A114"/>
  </w:style>
  <w:style w:type="paragraph" w:customStyle="1" w:styleId="BD3EE1FCC4604AB5A327CE6813A60507">
    <w:name w:val="BD3EE1FCC4604AB5A327CE6813A60507"/>
  </w:style>
  <w:style w:type="paragraph" w:customStyle="1" w:styleId="3FF3A5B8D76E49F58DB0B9C1D73E58EB">
    <w:name w:val="3FF3A5B8D76E49F58DB0B9C1D73E58EB"/>
  </w:style>
  <w:style w:type="paragraph" w:customStyle="1" w:styleId="21A004203A8E40B6B2BC2CF1AF0BCF26">
    <w:name w:val="21A004203A8E40B6B2BC2CF1AF0BCF26"/>
  </w:style>
  <w:style w:type="paragraph" w:customStyle="1" w:styleId="B87561AC97BC47CC921147407EF36DE0">
    <w:name w:val="B87561AC97BC47CC921147407EF36DE0"/>
  </w:style>
  <w:style w:type="paragraph" w:customStyle="1" w:styleId="7814154E38F2481ABF3387D7E44E8E2D">
    <w:name w:val="7814154E38F2481ABF3387D7E44E8E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ApothecaryNewsletter.dotx</Template>
  <TotalTime>65</TotalTime>
  <Pages>2</Pages>
  <Words>92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Mega hack shawee</vt:lpstr>
      <vt:lpstr/>
    </vt:vector>
  </TitlesOfParts>
  <Company>Estratégia marketing time 54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 hack shawee</dc:title>
  <dc:creator>Acr</dc:creator>
  <cp:lastModifiedBy>Conta da Microsoft</cp:lastModifiedBy>
  <cp:revision>8</cp:revision>
  <dcterms:created xsi:type="dcterms:W3CDTF">2020-05-04T00:40:00Z</dcterms:created>
  <dcterms:modified xsi:type="dcterms:W3CDTF">2020-05-05T00:55:00Z</dcterms:modified>
</cp:coreProperties>
</file>